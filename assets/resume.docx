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895.0" w:type="dxa"/>
        <w:jc w:val="left"/>
        <w:tblInd w:w="-540.0" w:type="dxa"/>
        <w:tblLayout w:type="fixed"/>
        <w:tblLook w:val="0600"/>
      </w:tblPr>
      <w:tblGrid>
        <w:gridCol w:w="6810"/>
        <w:gridCol w:w="5085"/>
        <w:tblGridChange w:id="0">
          <w:tblGrid>
            <w:gridCol w:w="6810"/>
            <w:gridCol w:w="5085"/>
          </w:tblGrid>
        </w:tblGridChange>
      </w:tblGrid>
      <w:tr>
        <w:trPr>
          <w:trHeight w:val="2740" w:hRule="atLeast"/>
        </w:trP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Miguel Pardo-Guzman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vz3a4afspja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8"/>
                <w:szCs w:val="28"/>
                <w:rtl w:val="0"/>
              </w:rPr>
              <w:t xml:space="preserve">Web developer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Self-motivated web developer always eager to learn new technologies. Experience in building web applications using RESTful API Design. Experience using the MERN Stack (Mongo, Express, React, Node).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San Jose, CA 95121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(562) 606 - 3563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migsub77@gmail.com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linkedIn: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linkedin.com/in/miguel-pardo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Portfolio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www.migpardo.com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Github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https://github.com/MigsAdventure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00" w:hRule="atLeast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qccig0e6tumk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tinme6y52s8u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Tripify -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http://tripify-app.herokuapp.com/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React-Redux | Bootstrap | Flexbox | Firebase | MongoDB | Express | Google APIs | Geo Fire | Amazon S3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Search for trips created by other users or modify them. Create a trip by searching for places and adding waypoints. View previous, saved, and current trips.  This app is a work in progress.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Anime-LunchBox -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http://anime-lunchbox-app.herokuapp.com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Firebase | Express | Giphy API | Hummingbird API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for anime, add to favorites, watchlist or see a video preview of the anime. Details about anime are also available such as number of episodes, genre, rating, etc.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Memories Album -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http://memoriesalbum.herokuapp.com/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React-Flux | Bootstrap | Flexbox | MySQL | Express | Microsoft Cognitive Services APIs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Search and add images to a polaroid styled album. Age and moods of photos are analyzed using Microsoft Cognitive Services APIs.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PokedexGo -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https://migsadventure.github.io/PokedexGO/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Html | Css | jQuery | Bootstrap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Pokedex app for Pokemon Go. View pokemon stats, click on pokemon for sounds, and use the CP calculator to see how strong a pokemon will be.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spacing w:before="0" w:lineRule="auto"/>
              <w:contextualSpacing w:val="0"/>
            </w:pPr>
            <w:bookmarkStart w:colFirst="0" w:colLast="0" w:name="_gtp557rv6ir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Front-End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| Css | Javascript |  jQuery | React-Flux | React-Redux |  React-Native | BootStrap | Flexbox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Back-End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Node | Express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 | MongoDB | Firebase | Amazon S3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34343"/>
                <w:sz w:val="24"/>
                <w:szCs w:val="24"/>
                <w:rtl w:val="0"/>
              </w:rPr>
              <w:t xml:space="preserve">Other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RESTful API Design | Git | Heroku |  npm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</w:pPr>
            <w:bookmarkStart w:colFirst="0" w:colLast="0" w:name="_yk8luflkpwij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City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241gd7lpkyhn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Beach CA, US</w:t>
            </w:r>
          </w:p>
          <w:p w:rsidR="00000000" w:rsidDel="00000000" w:rsidP="00000000" w:rsidRDefault="00000000" w:rsidRPr="00000000">
            <w:pPr>
              <w:spacing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Electrical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288" w:left="863.9999999999999" w:right="863.9999999999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memoriesalbum.herokuapp.com/" TargetMode="External"/><Relationship Id="rId10" Type="http://schemas.openxmlformats.org/officeDocument/2006/relationships/hyperlink" Target="http://memoriesalbum.herokuapp.com/" TargetMode="External"/><Relationship Id="rId12" Type="http://schemas.openxmlformats.org/officeDocument/2006/relationships/hyperlink" Target="https://migsadventure.github.io/PokedexGO/" TargetMode="External"/><Relationship Id="rId9" Type="http://schemas.openxmlformats.org/officeDocument/2006/relationships/hyperlink" Target="http://memoriesalbum.herokuapp.com/" TargetMode="External"/><Relationship Id="rId5" Type="http://schemas.openxmlformats.org/officeDocument/2006/relationships/hyperlink" Target="mailto:migsub77@gmail.com" TargetMode="External"/><Relationship Id="rId6" Type="http://schemas.openxmlformats.org/officeDocument/2006/relationships/hyperlink" Target="https://www.linkedin.com/in/miguel-pardo-4a0004b2" TargetMode="External"/><Relationship Id="rId7" Type="http://schemas.openxmlformats.org/officeDocument/2006/relationships/hyperlink" Target="http://www.migpardo.com" TargetMode="External"/><Relationship Id="rId8" Type="http://schemas.openxmlformats.org/officeDocument/2006/relationships/hyperlink" Target="https://github.com/MigsAdventu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